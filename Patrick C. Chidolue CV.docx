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B1" w:rsidRPr="00F420ED" w:rsidRDefault="007132FE" w:rsidP="007132F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sz w:val="18"/>
          <w:szCs w:val="18"/>
        </w:rPr>
        <w:t>PATRICK CHINEMELUM CHIDOLUE</w:t>
      </w:r>
    </w:p>
    <w:p w:rsidR="007132FE" w:rsidRDefault="007132FE" w:rsidP="007132FE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1217 </w:t>
      </w:r>
      <w:proofErr w:type="spellStart"/>
      <w:r>
        <w:rPr>
          <w:rFonts w:ascii="Arial" w:hAnsi="Arial" w:cs="Arial"/>
          <w:sz w:val="18"/>
          <w:szCs w:val="18"/>
        </w:rPr>
        <w:t>Kashim</w:t>
      </w:r>
      <w:proofErr w:type="spellEnd"/>
      <w:r>
        <w:rPr>
          <w:rFonts w:ascii="Arial" w:hAnsi="Arial" w:cs="Arial"/>
          <w:sz w:val="18"/>
          <w:szCs w:val="18"/>
        </w:rPr>
        <w:t xml:space="preserve"> Ibrahim Way,</w:t>
      </w:r>
    </w:p>
    <w:p w:rsidR="00DE5CB1" w:rsidRPr="00403209" w:rsidRDefault="007132FE" w:rsidP="007132FE">
      <w:pPr>
        <w:pStyle w:val="BodyText2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Wuse</w:t>
      </w:r>
      <w:proofErr w:type="spellEnd"/>
      <w:r>
        <w:rPr>
          <w:rFonts w:ascii="Arial" w:hAnsi="Arial" w:cs="Arial"/>
          <w:sz w:val="18"/>
          <w:szCs w:val="18"/>
        </w:rPr>
        <w:t xml:space="preserve"> 2, Abuja</w:t>
      </w:r>
    </w:p>
    <w:p w:rsidR="00DE5CB1" w:rsidRPr="00403209" w:rsidRDefault="007132FE" w:rsidP="007132FE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+234-8169825992</w:t>
      </w:r>
    </w:p>
    <w:p w:rsidR="00DE5CB1" w:rsidRPr="00403209" w:rsidRDefault="007132FE" w:rsidP="007132FE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pjchidolue@chelseag.com</w:t>
      </w:r>
    </w:p>
    <w:p w:rsidR="00DE5CB1" w:rsidRPr="00403209" w:rsidRDefault="00DE5CB1" w:rsidP="00DE5CB1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PROFILE</w:t>
      </w:r>
    </w:p>
    <w:p w:rsidR="003F6004" w:rsidRDefault="003F6004" w:rsidP="003F6004">
      <w:pPr>
        <w:pStyle w:val="BodyText2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am a Business and Computer Sciences graduate. My skills and experience are centred are establishing new businesses and running them successfully. Others include</w:t>
      </w:r>
      <w:proofErr w:type="gramStart"/>
      <w:r>
        <w:rPr>
          <w:rFonts w:ascii="Arial" w:hAnsi="Arial" w:cs="Arial"/>
          <w:sz w:val="18"/>
          <w:szCs w:val="18"/>
        </w:rPr>
        <w:t>;</w:t>
      </w:r>
      <w:proofErr w:type="gramEnd"/>
    </w:p>
    <w:p w:rsidR="00DE5CB1" w:rsidRDefault="003F6004" w:rsidP="00DE5CB1">
      <w:pPr>
        <w:pStyle w:val="BodyText2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 Administration and Entrepreneurial Skills</w:t>
      </w:r>
    </w:p>
    <w:p w:rsidR="00DE5CB1" w:rsidRPr="00403209" w:rsidRDefault="003F6004" w:rsidP="00DE5CB1">
      <w:pPr>
        <w:pStyle w:val="BodyText2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Management</w:t>
      </w:r>
    </w:p>
    <w:p w:rsidR="00DE5CB1" w:rsidRDefault="003F6004" w:rsidP="00DE5CB1">
      <w:pPr>
        <w:pStyle w:val="BodyText2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Hospitality Industry</w:t>
      </w:r>
    </w:p>
    <w:p w:rsidR="003F6004" w:rsidRDefault="003F6004" w:rsidP="00DE5CB1">
      <w:pPr>
        <w:pStyle w:val="BodyText2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Management Skills</w:t>
      </w:r>
    </w:p>
    <w:p w:rsidR="003F6004" w:rsidRDefault="003F6004" w:rsidP="00DE5CB1">
      <w:pPr>
        <w:pStyle w:val="BodyText2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Implementing Management Information Systems</w:t>
      </w:r>
    </w:p>
    <w:p w:rsidR="00DE5CB1" w:rsidRPr="00403209" w:rsidRDefault="00DE5CB1" w:rsidP="00DE5CB1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DE5CB1" w:rsidRPr="00403209" w:rsidRDefault="00DE5CB1" w:rsidP="00DE5CB1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:rsidR="00DE5CB1" w:rsidRDefault="00DE5CB1" w:rsidP="00DE5CB1">
      <w:pPr>
        <w:pStyle w:val="BodyText"/>
        <w:rPr>
          <w:rFonts w:ascii="Arial" w:hAnsi="Arial" w:cs="Arial"/>
          <w:bCs/>
          <w:sz w:val="18"/>
          <w:szCs w:val="18"/>
        </w:rPr>
      </w:pPr>
    </w:p>
    <w:p w:rsidR="00615952" w:rsidRPr="00403209" w:rsidRDefault="00615952" w:rsidP="00615952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2015</w:t>
      </w:r>
      <w:r w:rsidRPr="00403209">
        <w:rPr>
          <w:rFonts w:ascii="Arial" w:hAnsi="Arial" w:cs="Arial"/>
          <w:bCs/>
          <w:sz w:val="18"/>
          <w:szCs w:val="18"/>
        </w:rPr>
        <w:tab/>
      </w:r>
      <w:r w:rsidRPr="00403209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BIZVILLE PROJECT MANAGEMENT, NIGERIA</w:t>
      </w:r>
    </w:p>
    <w:p w:rsidR="00615952" w:rsidRDefault="00615952" w:rsidP="00615952">
      <w:pPr>
        <w:pStyle w:val="BodyText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PMP Project Management Diploma</w:t>
      </w:r>
    </w:p>
    <w:p w:rsidR="00615952" w:rsidRPr="00403209" w:rsidRDefault="00615952" w:rsidP="00DE5CB1">
      <w:pPr>
        <w:pStyle w:val="BodyText"/>
        <w:rPr>
          <w:rFonts w:ascii="Arial" w:hAnsi="Arial" w:cs="Arial"/>
          <w:bCs/>
          <w:sz w:val="18"/>
          <w:szCs w:val="18"/>
        </w:rPr>
      </w:pPr>
    </w:p>
    <w:p w:rsidR="00DE5CB1" w:rsidRPr="00403209" w:rsidRDefault="00A1006A" w:rsidP="00DE5CB1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2007-</w:t>
      </w:r>
      <w:r w:rsidR="003F6004">
        <w:rPr>
          <w:rFonts w:ascii="Arial" w:hAnsi="Arial" w:cs="Arial"/>
          <w:bCs/>
          <w:sz w:val="18"/>
          <w:szCs w:val="18"/>
        </w:rPr>
        <w:t>2010</w:t>
      </w:r>
      <w:r w:rsidR="00DE5CB1" w:rsidRPr="00403209">
        <w:rPr>
          <w:rFonts w:ascii="Arial" w:hAnsi="Arial" w:cs="Arial"/>
          <w:bCs/>
          <w:sz w:val="18"/>
          <w:szCs w:val="18"/>
        </w:rPr>
        <w:tab/>
      </w:r>
      <w:r w:rsidR="00DE5CB1" w:rsidRPr="00403209">
        <w:rPr>
          <w:rFonts w:ascii="Arial" w:hAnsi="Arial" w:cs="Arial"/>
          <w:bCs/>
          <w:sz w:val="18"/>
          <w:szCs w:val="18"/>
        </w:rPr>
        <w:tab/>
      </w:r>
      <w:r w:rsidR="003F6004">
        <w:rPr>
          <w:rFonts w:ascii="Arial" w:hAnsi="Arial" w:cs="Arial"/>
          <w:b/>
          <w:bCs/>
          <w:sz w:val="18"/>
          <w:szCs w:val="18"/>
        </w:rPr>
        <w:t>Loughborough University</w:t>
      </w:r>
      <w:r w:rsidR="00DE5CB1">
        <w:rPr>
          <w:rFonts w:ascii="Arial" w:hAnsi="Arial" w:cs="Arial"/>
          <w:b/>
          <w:bCs/>
          <w:sz w:val="18"/>
          <w:szCs w:val="18"/>
        </w:rPr>
        <w:t xml:space="preserve">, </w:t>
      </w:r>
      <w:r w:rsidR="003F6004">
        <w:rPr>
          <w:rFonts w:ascii="Arial" w:hAnsi="Arial" w:cs="Arial"/>
          <w:b/>
          <w:bCs/>
          <w:sz w:val="18"/>
          <w:szCs w:val="18"/>
        </w:rPr>
        <w:t>UK</w:t>
      </w:r>
    </w:p>
    <w:p w:rsidR="00DE5CB1" w:rsidRPr="00403209" w:rsidRDefault="003F6004" w:rsidP="00DE5CB1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2:1, Computing &amp; Business Management Sciences</w:t>
      </w:r>
    </w:p>
    <w:p w:rsidR="00DE5CB1" w:rsidRPr="00403209" w:rsidRDefault="00615952" w:rsidP="00DE5CB1">
      <w:pPr>
        <w:pStyle w:val="BodyText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Dissertation on </w:t>
      </w:r>
      <w:r w:rsidR="003F6004">
        <w:rPr>
          <w:rFonts w:ascii="Arial" w:hAnsi="Arial" w:cs="Arial"/>
          <w:bCs/>
          <w:sz w:val="18"/>
          <w:szCs w:val="18"/>
        </w:rPr>
        <w:t>Communication</w:t>
      </w:r>
      <w:r>
        <w:rPr>
          <w:rFonts w:ascii="Arial" w:hAnsi="Arial" w:cs="Arial"/>
          <w:bCs/>
          <w:sz w:val="18"/>
          <w:szCs w:val="18"/>
        </w:rPr>
        <w:t xml:space="preserve"> in Organizations</w:t>
      </w:r>
    </w:p>
    <w:p w:rsidR="00DE5CB1" w:rsidRPr="00403209" w:rsidRDefault="00DE5CB1" w:rsidP="00DE5CB1">
      <w:pPr>
        <w:pStyle w:val="BodyText"/>
        <w:ind w:left="720" w:firstLine="720"/>
        <w:rPr>
          <w:rFonts w:ascii="Arial" w:hAnsi="Arial" w:cs="Arial"/>
          <w:bCs/>
          <w:sz w:val="18"/>
          <w:szCs w:val="18"/>
        </w:rPr>
      </w:pPr>
    </w:p>
    <w:p w:rsidR="00DE5CB1" w:rsidRDefault="003F6004" w:rsidP="00DE5CB1">
      <w:pPr>
        <w:pStyle w:val="BodyTex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2005</w:t>
      </w:r>
      <w:r w:rsidR="00A1006A">
        <w:rPr>
          <w:rFonts w:ascii="Arial" w:hAnsi="Arial" w:cs="Arial"/>
          <w:bCs/>
          <w:sz w:val="18"/>
          <w:szCs w:val="18"/>
        </w:rPr>
        <w:t>-2007</w:t>
      </w:r>
      <w:r w:rsidR="00DE5CB1" w:rsidRPr="00403209">
        <w:rPr>
          <w:rFonts w:ascii="Arial" w:hAnsi="Arial" w:cs="Arial"/>
          <w:bCs/>
          <w:sz w:val="18"/>
          <w:szCs w:val="18"/>
        </w:rPr>
        <w:tab/>
      </w:r>
      <w:r w:rsidR="00DE5CB1" w:rsidRPr="00403209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Bedford School</w:t>
      </w:r>
      <w:r w:rsidR="00DE5CB1">
        <w:rPr>
          <w:rFonts w:ascii="Arial" w:hAnsi="Arial" w:cs="Arial"/>
          <w:b/>
          <w:bCs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sz w:val="18"/>
          <w:szCs w:val="18"/>
        </w:rPr>
        <w:t>UK</w:t>
      </w:r>
      <w:r w:rsidR="000575EF">
        <w:rPr>
          <w:rFonts w:ascii="Arial" w:hAnsi="Arial" w:cs="Arial"/>
          <w:bCs/>
          <w:sz w:val="18"/>
          <w:szCs w:val="18"/>
        </w:rPr>
        <w:t xml:space="preserve"> </w:t>
      </w:r>
    </w:p>
    <w:p w:rsidR="00A1006A" w:rsidRPr="00403209" w:rsidRDefault="00A1006A" w:rsidP="00A1006A">
      <w:pPr>
        <w:pStyle w:val="BodyText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AS/A Levels (Computing, Maths, Physics)</w:t>
      </w:r>
    </w:p>
    <w:p w:rsidR="00A1006A" w:rsidRPr="000575EF" w:rsidRDefault="00A1006A" w:rsidP="00DE5CB1">
      <w:pPr>
        <w:pStyle w:val="BodyText"/>
        <w:rPr>
          <w:rFonts w:ascii="Arial" w:hAnsi="Arial" w:cs="Arial"/>
          <w:bCs/>
          <w:sz w:val="18"/>
          <w:szCs w:val="18"/>
        </w:rPr>
      </w:pPr>
    </w:p>
    <w:p w:rsidR="00DE5CB1" w:rsidRPr="00403209" w:rsidRDefault="003F6004" w:rsidP="003F6004">
      <w:pPr>
        <w:pStyle w:val="Heading7"/>
      </w:pPr>
      <w:r>
        <w:t>AS/A LEVELS</w:t>
      </w:r>
    </w:p>
    <w:p w:rsidR="00DE5CB1" w:rsidRPr="00403209" w:rsidRDefault="00DE5CB1" w:rsidP="00DE5CB1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:rsidR="00DE5CB1" w:rsidRPr="00403209" w:rsidRDefault="00DE5CB1" w:rsidP="00DE5CB1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WORK EXPERIENCE</w:t>
      </w:r>
    </w:p>
    <w:p w:rsidR="00DE5CB1" w:rsidRPr="00403209" w:rsidRDefault="00A1006A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2013-</w:t>
      </w:r>
      <w:r w:rsidR="00DE5CB1" w:rsidRPr="00403209">
        <w:rPr>
          <w:rFonts w:ascii="Arial" w:hAnsi="Arial" w:cs="Arial"/>
          <w:sz w:val="18"/>
          <w:szCs w:val="18"/>
        </w:rPr>
        <w:tab/>
      </w:r>
      <w:r w:rsidR="00DE5CB1" w:rsidRPr="0040320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CHELSEA GROUP LTD</w:t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414915">
        <w:rPr>
          <w:rFonts w:ascii="Arial" w:hAnsi="Arial" w:cs="Arial"/>
          <w:b/>
          <w:sz w:val="18"/>
          <w:szCs w:val="18"/>
        </w:rPr>
        <w:t xml:space="preserve">LAGOS, </w:t>
      </w:r>
      <w:r>
        <w:rPr>
          <w:rFonts w:ascii="Arial" w:hAnsi="Arial" w:cs="Arial"/>
          <w:b/>
          <w:sz w:val="18"/>
          <w:szCs w:val="18"/>
        </w:rPr>
        <w:t>NIGERIA</w:t>
      </w:r>
    </w:p>
    <w:p w:rsidR="00DE5CB1" w:rsidRPr="00403209" w:rsidRDefault="00885D27" w:rsidP="00885D27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A1006A">
        <w:rPr>
          <w:rFonts w:ascii="Arial" w:hAnsi="Arial" w:cs="Arial"/>
          <w:b/>
          <w:sz w:val="18"/>
          <w:szCs w:val="18"/>
        </w:rPr>
        <w:t>EXECUTIVE DIRECTOR (PROJECT MANAGER)</w:t>
      </w:r>
    </w:p>
    <w:p w:rsidR="00DE5CB1" w:rsidRPr="00403209" w:rsidRDefault="00A1006A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 up office and manage construction of 176 room (17 storey) 5 Star Hotel in Lagos, Nigeria.</w:t>
      </w:r>
    </w:p>
    <w:p w:rsidR="00DE5CB1" w:rsidRPr="007A0D6C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Hire &amp; Fire staff, consultants, contractors</w:t>
      </w:r>
    </w:p>
    <w:p w:rsidR="007A0D6C" w:rsidRPr="007A0D6C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 and Implement global standards for building through team</w:t>
      </w:r>
    </w:p>
    <w:p w:rsidR="007A0D6C" w:rsidRPr="00403209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Liaised with local government, ministries and building plan authority to ensure successful and unrestricted construction phase.</w:t>
      </w:r>
    </w:p>
    <w:p w:rsidR="00DE5CB1" w:rsidRPr="007A0D6C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Produced project time line.</w:t>
      </w:r>
    </w:p>
    <w:p w:rsidR="007A0D6C" w:rsidRPr="007A0D6C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Study, Edit and Implement drawings with architects, engineers, hotel consultants and designers.</w:t>
      </w:r>
    </w:p>
    <w:p w:rsidR="007A0D6C" w:rsidRPr="00322185" w:rsidRDefault="007A0D6C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a construction team of more than 200people.</w:t>
      </w:r>
    </w:p>
    <w:p w:rsidR="00DE5CB1" w:rsidRPr="00403209" w:rsidRDefault="00414915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2012-2013</w:t>
      </w:r>
      <w:r w:rsidR="00DE5CB1" w:rsidRPr="0040320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THE HUT CATERING</w:t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ABUJA, NIGERIA</w:t>
      </w:r>
    </w:p>
    <w:p w:rsidR="00DE5CB1" w:rsidRPr="00403209" w:rsidRDefault="00414915" w:rsidP="00DE5CB1">
      <w:pPr>
        <w:pStyle w:val="BodyText2"/>
        <w:ind w:left="7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EXECUTIVE DIRECTOR </w:t>
      </w:r>
    </w:p>
    <w:p w:rsidR="00DE5CB1" w:rsidRPr="00403209" w:rsidRDefault="00414915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Designed, Built and Set Up the </w:t>
      </w:r>
      <w:r w:rsidR="006A7503">
        <w:rPr>
          <w:rFonts w:ascii="Arial" w:hAnsi="Arial" w:cs="Arial"/>
          <w:sz w:val="18"/>
          <w:szCs w:val="18"/>
        </w:rPr>
        <w:t>restaurant and bar.</w:t>
      </w:r>
    </w:p>
    <w:p w:rsidR="00DE5CB1" w:rsidRPr="00403209" w:rsidRDefault="006A7503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Sourced for funds and consultants to work with me to execute the plan.</w:t>
      </w:r>
    </w:p>
    <w:p w:rsidR="00DE5CB1" w:rsidRPr="00403209" w:rsidRDefault="006A7503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Employed staff and managed the payroll and operational activities with a manager.</w:t>
      </w:r>
    </w:p>
    <w:p w:rsidR="00DE5CB1" w:rsidRPr="00403209" w:rsidRDefault="006A7503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2010-2012</w:t>
      </w:r>
      <w:r w:rsidR="00DE5CB1" w:rsidRPr="0040320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CHELSEA GROUP LTD</w:t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 w:rsidR="00DE5CB1" w:rsidRPr="00403209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ABUJA, NIGERIA</w:t>
      </w:r>
    </w:p>
    <w:p w:rsidR="00DE5CB1" w:rsidRPr="00403209" w:rsidRDefault="006A7503" w:rsidP="00DE5CB1">
      <w:pPr>
        <w:pStyle w:val="BodyText2"/>
        <w:ind w:left="7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EXECUTIVE DIRECTOR (TECHNICAL &amp; BUSINESS)</w:t>
      </w:r>
    </w:p>
    <w:p w:rsidR="00DE5CB1" w:rsidRPr="00403209" w:rsidRDefault="006A7503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managed and executed the building and design or 38-room hotel</w:t>
      </w:r>
    </w:p>
    <w:p w:rsidR="00DE5CB1" w:rsidRPr="00403209" w:rsidRDefault="006A7503" w:rsidP="00DE5CB1">
      <w:pPr>
        <w:pStyle w:val="BodyText2"/>
        <w:numPr>
          <w:ilvl w:val="0"/>
          <w:numId w:val="3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website for the parent company and all subsidiaries</w:t>
      </w:r>
    </w:p>
    <w:p w:rsidR="00DE5CB1" w:rsidRPr="00DC2CAB" w:rsidRDefault="006A7503" w:rsidP="00DE5CB1">
      <w:pPr>
        <w:pStyle w:val="BodyText2"/>
        <w:numPr>
          <w:ilvl w:val="0"/>
          <w:numId w:val="3"/>
        </w:numPr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a web based payment system for the hotel</w:t>
      </w:r>
    </w:p>
    <w:p w:rsidR="00DE5CB1" w:rsidRDefault="00DE5CB1" w:rsidP="00DE5CB1">
      <w:pPr>
        <w:pStyle w:val="BodyText2"/>
        <w:ind w:left="1440"/>
        <w:rPr>
          <w:rFonts w:ascii="Arial" w:hAnsi="Arial" w:cs="Arial"/>
          <w:b/>
          <w:sz w:val="18"/>
          <w:szCs w:val="18"/>
        </w:rPr>
      </w:pPr>
    </w:p>
    <w:p w:rsidR="00615952" w:rsidRDefault="00615952" w:rsidP="00DE5CB1">
      <w:pPr>
        <w:pStyle w:val="BodyText2"/>
        <w:ind w:left="1440"/>
        <w:rPr>
          <w:rFonts w:ascii="Arial" w:hAnsi="Arial" w:cs="Arial"/>
          <w:b/>
          <w:sz w:val="18"/>
          <w:szCs w:val="18"/>
        </w:rPr>
      </w:pPr>
    </w:p>
    <w:p w:rsidR="00615952" w:rsidRPr="00403209" w:rsidRDefault="00615952" w:rsidP="00DE5CB1">
      <w:pPr>
        <w:pStyle w:val="BodyText2"/>
        <w:ind w:left="1440"/>
        <w:rPr>
          <w:rFonts w:ascii="Arial" w:hAnsi="Arial" w:cs="Arial"/>
          <w:b/>
          <w:sz w:val="18"/>
          <w:szCs w:val="18"/>
        </w:rPr>
      </w:pPr>
    </w:p>
    <w:p w:rsidR="00DE5CB1" w:rsidRPr="00403209" w:rsidRDefault="00DE5CB1" w:rsidP="00DE5CB1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DE5CB1" w:rsidRDefault="00DE5CB1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DE5CB1" w:rsidRDefault="00DE5CB1" w:rsidP="00DE5CB1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6A7503">
        <w:rPr>
          <w:rFonts w:ascii="Arial" w:hAnsi="Arial" w:cs="Arial"/>
          <w:sz w:val="18"/>
          <w:szCs w:val="18"/>
        </w:rPr>
        <w:t xml:space="preserve">Adobe CS5 (flash, illustrator, fireworks, </w:t>
      </w:r>
      <w:proofErr w:type="spellStart"/>
      <w:r w:rsidR="006A7503">
        <w:rPr>
          <w:rFonts w:ascii="Arial" w:hAnsi="Arial" w:cs="Arial"/>
          <w:sz w:val="18"/>
          <w:szCs w:val="18"/>
        </w:rPr>
        <w:t>dreamweaver</w:t>
      </w:r>
      <w:proofErr w:type="spellEnd"/>
      <w:r w:rsidR="006A7503">
        <w:rPr>
          <w:rFonts w:ascii="Arial" w:hAnsi="Arial" w:cs="Arial"/>
          <w:sz w:val="18"/>
          <w:szCs w:val="18"/>
        </w:rPr>
        <w:t xml:space="preserve">), PHP, JAVASCRIPT, </w:t>
      </w:r>
      <w:r w:rsidR="00615952">
        <w:rPr>
          <w:rFonts w:ascii="Arial" w:hAnsi="Arial" w:cs="Arial"/>
          <w:sz w:val="18"/>
          <w:szCs w:val="18"/>
        </w:rPr>
        <w:t xml:space="preserve">OPERA, MICROS, MS Project, PMP, </w:t>
      </w:r>
    </w:p>
    <w:p w:rsidR="00DE5CB1" w:rsidRDefault="00DE5CB1" w:rsidP="00DE5CB1">
      <w:pPr>
        <w:pStyle w:val="BodyText2"/>
        <w:rPr>
          <w:rFonts w:ascii="Arial" w:hAnsi="Arial" w:cs="Arial"/>
          <w:sz w:val="18"/>
          <w:szCs w:val="18"/>
        </w:rPr>
      </w:pPr>
    </w:p>
    <w:p w:rsidR="00DE5CB1" w:rsidRDefault="00DE5CB1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LANGUAGES</w:t>
      </w:r>
    </w:p>
    <w:p w:rsidR="00DE5CB1" w:rsidRPr="00FD1C62" w:rsidRDefault="00DE5CB1" w:rsidP="00DE5CB1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15952">
        <w:rPr>
          <w:rFonts w:ascii="Arial" w:hAnsi="Arial" w:cs="Arial"/>
          <w:sz w:val="18"/>
          <w:szCs w:val="18"/>
        </w:rPr>
        <w:t>English Fluent, Igbo</w:t>
      </w:r>
      <w:r>
        <w:rPr>
          <w:rFonts w:ascii="Arial" w:hAnsi="Arial" w:cs="Arial"/>
          <w:sz w:val="18"/>
          <w:szCs w:val="18"/>
        </w:rPr>
        <w:t xml:space="preserve"> </w:t>
      </w:r>
    </w:p>
    <w:p w:rsidR="00DE5CB1" w:rsidRDefault="00DE5CB1" w:rsidP="00DE5CB1">
      <w:pPr>
        <w:pStyle w:val="BodyText2"/>
        <w:rPr>
          <w:rFonts w:ascii="Arial" w:hAnsi="Arial" w:cs="Arial"/>
          <w:b/>
          <w:sz w:val="18"/>
          <w:szCs w:val="18"/>
        </w:rPr>
      </w:pPr>
    </w:p>
    <w:p w:rsidR="00DE5CB1" w:rsidRDefault="00DE5CB1" w:rsidP="00DE5CB1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61A72" w:rsidRPr="00161A72">
        <w:rPr>
          <w:rFonts w:ascii="Arial" w:hAnsi="Arial" w:cs="Arial"/>
          <w:b/>
          <w:sz w:val="18"/>
          <w:szCs w:val="18"/>
        </w:rPr>
        <w:t>INTERESTS AND</w:t>
      </w:r>
      <w:r w:rsidR="00161A7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615952" w:rsidRDefault="00615952" w:rsidP="00811F40">
      <w:pPr>
        <w:pStyle w:val="BodyText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Basketball Club Lagos</w:t>
      </w:r>
    </w:p>
    <w:p w:rsidR="00615952" w:rsidRDefault="00615952" w:rsidP="00811F40">
      <w:pPr>
        <w:pStyle w:val="BodyText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IBB Golf Course Abuja</w:t>
      </w:r>
    </w:p>
    <w:p w:rsidR="00615952" w:rsidRDefault="00615952" w:rsidP="00811F40">
      <w:pPr>
        <w:pStyle w:val="BodyText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Tennis</w:t>
      </w:r>
    </w:p>
    <w:p w:rsidR="00615952" w:rsidRDefault="00615952" w:rsidP="00811F40">
      <w:pPr>
        <w:pStyle w:val="BodyText2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PMP Project Management Professional Training</w:t>
      </w:r>
    </w:p>
    <w:p w:rsidR="00E608B6" w:rsidRPr="00811F40" w:rsidRDefault="00E608B6" w:rsidP="00E63575">
      <w:pPr>
        <w:pStyle w:val="BodyText2"/>
        <w:rPr>
          <w:rFonts w:ascii="Arial" w:hAnsi="Arial" w:cs="Arial"/>
          <w:sz w:val="18"/>
          <w:szCs w:val="18"/>
        </w:rPr>
      </w:pPr>
    </w:p>
    <w:sectPr w:rsidR="00E608B6" w:rsidRPr="00811F40" w:rsidSect="00C650C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B4" w:rsidRDefault="001C73B4">
      <w:r>
        <w:separator/>
      </w:r>
    </w:p>
  </w:endnote>
  <w:endnote w:type="continuationSeparator" w:id="0">
    <w:p w:rsidR="001C73B4" w:rsidRDefault="001C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B4" w:rsidRDefault="001C73B4" w:rsidP="00B3730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73B4" w:rsidRDefault="001C73B4" w:rsidP="00B3730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B4" w:rsidRPr="006A502F" w:rsidRDefault="001C73B4">
    <w:pPr>
      <w:pStyle w:val="Footer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 w:rsidRPr="006A502F"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 w:rsidRPr="006A502F">
      <w:rPr>
        <w:rFonts w:ascii="Arial" w:hAnsi="Arial" w:cs="Arial"/>
        <w:color w:val="000000"/>
        <w:sz w:val="20"/>
        <w:szCs w:val="20"/>
      </w:rPr>
      <w:t>Career De</w:t>
    </w:r>
    <w:r>
      <w:rPr>
        <w:rFonts w:ascii="Arial" w:hAnsi="Arial" w:cs="Arial"/>
        <w:color w:val="000000"/>
        <w:sz w:val="20"/>
        <w:szCs w:val="20"/>
      </w:rPr>
      <w:t xml:space="preserve">velopment Service Programme 2007-08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BD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B4" w:rsidRDefault="001C73B4">
      <w:r>
        <w:separator/>
      </w:r>
    </w:p>
  </w:footnote>
  <w:footnote w:type="continuationSeparator" w:id="0">
    <w:p w:rsidR="001C73B4" w:rsidRDefault="001C73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B4" w:rsidRDefault="001C73B4" w:rsidP="00B3730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73B4" w:rsidRDefault="001C73B4" w:rsidP="00B3730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B4" w:rsidRDefault="001C73B4" w:rsidP="00B3730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7627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D69E4"/>
    <w:multiLevelType w:val="hybridMultilevel"/>
    <w:tmpl w:val="2278B970"/>
    <w:lvl w:ilvl="0" w:tplc="93CC8F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1B4CE2"/>
    <w:multiLevelType w:val="hybridMultilevel"/>
    <w:tmpl w:val="5E82FF74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52B4CF1"/>
    <w:multiLevelType w:val="hybridMultilevel"/>
    <w:tmpl w:val="F65E00E6"/>
    <w:lvl w:ilvl="0" w:tplc="08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1C9710CB"/>
    <w:multiLevelType w:val="multilevel"/>
    <w:tmpl w:val="C010B84E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"/>
      <w:numFmt w:val="decimalZero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5">
    <w:nsid w:val="1F7E6AFA"/>
    <w:multiLevelType w:val="hybridMultilevel"/>
    <w:tmpl w:val="F8FC7958"/>
    <w:lvl w:ilvl="0" w:tplc="9E2EF20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5EB2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477B2E"/>
    <w:multiLevelType w:val="hybridMultilevel"/>
    <w:tmpl w:val="B32879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06538B"/>
    <w:multiLevelType w:val="hybridMultilevel"/>
    <w:tmpl w:val="724A0786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E860FEB"/>
    <w:multiLevelType w:val="hybridMultilevel"/>
    <w:tmpl w:val="C8D077B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26D3412"/>
    <w:multiLevelType w:val="hybridMultilevel"/>
    <w:tmpl w:val="B93EF104"/>
    <w:lvl w:ilvl="0" w:tplc="5B2C29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3410472"/>
    <w:multiLevelType w:val="hybridMultilevel"/>
    <w:tmpl w:val="65C00C2E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34E278DD"/>
    <w:multiLevelType w:val="hybridMultilevel"/>
    <w:tmpl w:val="DC82FC70"/>
    <w:lvl w:ilvl="0" w:tplc="6ACC7D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A70235E"/>
    <w:multiLevelType w:val="hybridMultilevel"/>
    <w:tmpl w:val="2964481C"/>
    <w:lvl w:ilvl="0" w:tplc="ECB8D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0E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4A2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01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2B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4D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627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50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F6548DF"/>
    <w:multiLevelType w:val="hybridMultilevel"/>
    <w:tmpl w:val="F9F851DC"/>
    <w:lvl w:ilvl="0" w:tplc="E4B20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E373C2"/>
    <w:multiLevelType w:val="hybridMultilevel"/>
    <w:tmpl w:val="7406A0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D0497A"/>
    <w:multiLevelType w:val="hybridMultilevel"/>
    <w:tmpl w:val="119AA3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E14107"/>
    <w:multiLevelType w:val="hybridMultilevel"/>
    <w:tmpl w:val="B8029D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3373C1"/>
    <w:multiLevelType w:val="hybridMultilevel"/>
    <w:tmpl w:val="F9585C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B103CD"/>
    <w:multiLevelType w:val="hybridMultilevel"/>
    <w:tmpl w:val="CD3CF894"/>
    <w:lvl w:ilvl="0" w:tplc="3B5A5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492F56B0"/>
    <w:multiLevelType w:val="hybridMultilevel"/>
    <w:tmpl w:val="DF7A05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E3482"/>
    <w:multiLevelType w:val="hybridMultilevel"/>
    <w:tmpl w:val="5CAA5BE4"/>
    <w:lvl w:ilvl="0" w:tplc="91362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F2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0D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8CF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E0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92D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A86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69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DA4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207AF"/>
    <w:multiLevelType w:val="hybridMultilevel"/>
    <w:tmpl w:val="D710017C"/>
    <w:lvl w:ilvl="0" w:tplc="564C2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4B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AC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C0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88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9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E3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ED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5E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690E36"/>
    <w:multiLevelType w:val="hybridMultilevel"/>
    <w:tmpl w:val="D7F460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00123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B440403"/>
    <w:multiLevelType w:val="hybridMultilevel"/>
    <w:tmpl w:val="A19C88B0"/>
    <w:lvl w:ilvl="0" w:tplc="425C24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AA0A8B"/>
    <w:multiLevelType w:val="hybridMultilevel"/>
    <w:tmpl w:val="6D72273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6561754A"/>
    <w:multiLevelType w:val="hybridMultilevel"/>
    <w:tmpl w:val="D6BEB7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E55F6E"/>
    <w:multiLevelType w:val="hybridMultilevel"/>
    <w:tmpl w:val="90E665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306DC0"/>
    <w:multiLevelType w:val="hybridMultilevel"/>
    <w:tmpl w:val="2B282172"/>
    <w:lvl w:ilvl="0" w:tplc="99909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844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AB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205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DE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C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6E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3E2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94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B206B1A"/>
    <w:multiLevelType w:val="hybridMultilevel"/>
    <w:tmpl w:val="9D96F9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281AD1"/>
    <w:multiLevelType w:val="hybridMultilevel"/>
    <w:tmpl w:val="EF3693B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B4B2E3B"/>
    <w:multiLevelType w:val="hybridMultilevel"/>
    <w:tmpl w:val="7A26AA2E"/>
    <w:lvl w:ilvl="0" w:tplc="5B2C29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F35306"/>
    <w:multiLevelType w:val="hybridMultilevel"/>
    <w:tmpl w:val="95E4CF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D77A4A"/>
    <w:multiLevelType w:val="hybridMultilevel"/>
    <w:tmpl w:val="C5DADE54"/>
    <w:lvl w:ilvl="0" w:tplc="6ACC7D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FB81566"/>
    <w:multiLevelType w:val="hybridMultilevel"/>
    <w:tmpl w:val="3542A4C4"/>
    <w:lvl w:ilvl="0" w:tplc="547809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26"/>
  </w:num>
  <w:num w:numId="3">
    <w:abstractNumId w:val="7"/>
  </w:num>
  <w:num w:numId="4">
    <w:abstractNumId w:val="31"/>
  </w:num>
  <w:num w:numId="5">
    <w:abstractNumId w:val="32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18"/>
  </w:num>
  <w:num w:numId="11">
    <w:abstractNumId w:val="5"/>
  </w:num>
  <w:num w:numId="12">
    <w:abstractNumId w:val="34"/>
  </w:num>
  <w:num w:numId="13">
    <w:abstractNumId w:val="11"/>
  </w:num>
  <w:num w:numId="14">
    <w:abstractNumId w:val="35"/>
  </w:num>
  <w:num w:numId="15">
    <w:abstractNumId w:val="15"/>
  </w:num>
  <w:num w:numId="16">
    <w:abstractNumId w:val="22"/>
  </w:num>
  <w:num w:numId="17">
    <w:abstractNumId w:val="28"/>
  </w:num>
  <w:num w:numId="18">
    <w:abstractNumId w:val="30"/>
  </w:num>
  <w:num w:numId="19">
    <w:abstractNumId w:val="10"/>
  </w:num>
  <w:num w:numId="20">
    <w:abstractNumId w:val="17"/>
  </w:num>
  <w:num w:numId="21">
    <w:abstractNumId w:val="12"/>
  </w:num>
  <w:num w:numId="22">
    <w:abstractNumId w:val="20"/>
  </w:num>
  <w:num w:numId="23">
    <w:abstractNumId w:val="21"/>
  </w:num>
  <w:num w:numId="24">
    <w:abstractNumId w:val="14"/>
  </w:num>
  <w:num w:numId="25">
    <w:abstractNumId w:val="19"/>
  </w:num>
  <w:num w:numId="26">
    <w:abstractNumId w:val="27"/>
  </w:num>
  <w:num w:numId="27">
    <w:abstractNumId w:val="6"/>
  </w:num>
  <w:num w:numId="28">
    <w:abstractNumId w:val="16"/>
  </w:num>
  <w:num w:numId="29">
    <w:abstractNumId w:val="33"/>
  </w:num>
  <w:num w:numId="30">
    <w:abstractNumId w:val="3"/>
  </w:num>
  <w:num w:numId="31">
    <w:abstractNumId w:val="25"/>
  </w:num>
  <w:num w:numId="32">
    <w:abstractNumId w:val="24"/>
  </w:num>
  <w:num w:numId="33">
    <w:abstractNumId w:val="8"/>
  </w:num>
  <w:num w:numId="34">
    <w:abstractNumId w:val="4"/>
  </w:num>
  <w:num w:numId="35">
    <w:abstractNumId w:val="29"/>
  </w:num>
  <w:num w:numId="36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E1"/>
    <w:rsid w:val="000026E0"/>
    <w:rsid w:val="000043FA"/>
    <w:rsid w:val="00005C41"/>
    <w:rsid w:val="000102F9"/>
    <w:rsid w:val="000118B8"/>
    <w:rsid w:val="00013B3D"/>
    <w:rsid w:val="00013ECC"/>
    <w:rsid w:val="00016A76"/>
    <w:rsid w:val="00032925"/>
    <w:rsid w:val="00033650"/>
    <w:rsid w:val="00034DF2"/>
    <w:rsid w:val="000575EF"/>
    <w:rsid w:val="00061A65"/>
    <w:rsid w:val="00063276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08A7"/>
    <w:rsid w:val="001020C1"/>
    <w:rsid w:val="001050AC"/>
    <w:rsid w:val="00111777"/>
    <w:rsid w:val="00120E3A"/>
    <w:rsid w:val="00124DCC"/>
    <w:rsid w:val="001271FB"/>
    <w:rsid w:val="00134CA4"/>
    <w:rsid w:val="0015332A"/>
    <w:rsid w:val="00153374"/>
    <w:rsid w:val="00153956"/>
    <w:rsid w:val="001601C1"/>
    <w:rsid w:val="00161A72"/>
    <w:rsid w:val="001766C7"/>
    <w:rsid w:val="001771DA"/>
    <w:rsid w:val="0018110E"/>
    <w:rsid w:val="001A0717"/>
    <w:rsid w:val="001A0E9A"/>
    <w:rsid w:val="001A43CD"/>
    <w:rsid w:val="001A7A3F"/>
    <w:rsid w:val="001B1759"/>
    <w:rsid w:val="001B350A"/>
    <w:rsid w:val="001B5678"/>
    <w:rsid w:val="001B6A22"/>
    <w:rsid w:val="001C04FF"/>
    <w:rsid w:val="001C4498"/>
    <w:rsid w:val="001C73B4"/>
    <w:rsid w:val="001D2D98"/>
    <w:rsid w:val="001E1AD1"/>
    <w:rsid w:val="001E5545"/>
    <w:rsid w:val="001E6A0A"/>
    <w:rsid w:val="001F6B6E"/>
    <w:rsid w:val="00213083"/>
    <w:rsid w:val="00215A6B"/>
    <w:rsid w:val="00217A73"/>
    <w:rsid w:val="00226A8C"/>
    <w:rsid w:val="00232399"/>
    <w:rsid w:val="00234622"/>
    <w:rsid w:val="00246AB8"/>
    <w:rsid w:val="002515F9"/>
    <w:rsid w:val="00254B00"/>
    <w:rsid w:val="00255891"/>
    <w:rsid w:val="00256889"/>
    <w:rsid w:val="0025700A"/>
    <w:rsid w:val="0026305D"/>
    <w:rsid w:val="00273DFE"/>
    <w:rsid w:val="00275191"/>
    <w:rsid w:val="00276B91"/>
    <w:rsid w:val="00277E7C"/>
    <w:rsid w:val="002804B5"/>
    <w:rsid w:val="002807FB"/>
    <w:rsid w:val="00285650"/>
    <w:rsid w:val="00290498"/>
    <w:rsid w:val="00295442"/>
    <w:rsid w:val="002A5A3C"/>
    <w:rsid w:val="002B6115"/>
    <w:rsid w:val="002C2C53"/>
    <w:rsid w:val="002C4803"/>
    <w:rsid w:val="002C7DA0"/>
    <w:rsid w:val="002F0DF0"/>
    <w:rsid w:val="002F1E5A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65F00"/>
    <w:rsid w:val="00376D3C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E3299"/>
    <w:rsid w:val="003F3ABA"/>
    <w:rsid w:val="003F6004"/>
    <w:rsid w:val="003F6AD1"/>
    <w:rsid w:val="00401EE7"/>
    <w:rsid w:val="004031FE"/>
    <w:rsid w:val="00403693"/>
    <w:rsid w:val="00405534"/>
    <w:rsid w:val="00407EDC"/>
    <w:rsid w:val="00414915"/>
    <w:rsid w:val="004227B9"/>
    <w:rsid w:val="00431D52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114C"/>
    <w:rsid w:val="005533A7"/>
    <w:rsid w:val="005606D7"/>
    <w:rsid w:val="00562EF1"/>
    <w:rsid w:val="0056655F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E122A"/>
    <w:rsid w:val="005E1966"/>
    <w:rsid w:val="005F00A5"/>
    <w:rsid w:val="00602FE1"/>
    <w:rsid w:val="006076CC"/>
    <w:rsid w:val="00615952"/>
    <w:rsid w:val="00625FD5"/>
    <w:rsid w:val="00630453"/>
    <w:rsid w:val="00636F96"/>
    <w:rsid w:val="00647BC5"/>
    <w:rsid w:val="006555FD"/>
    <w:rsid w:val="00667217"/>
    <w:rsid w:val="00673086"/>
    <w:rsid w:val="00673C66"/>
    <w:rsid w:val="00681A0B"/>
    <w:rsid w:val="00683F73"/>
    <w:rsid w:val="00687F8B"/>
    <w:rsid w:val="006969B9"/>
    <w:rsid w:val="006A502F"/>
    <w:rsid w:val="006A648E"/>
    <w:rsid w:val="006A7503"/>
    <w:rsid w:val="006B15E0"/>
    <w:rsid w:val="006C09CA"/>
    <w:rsid w:val="006D163C"/>
    <w:rsid w:val="006D3B3A"/>
    <w:rsid w:val="006E6609"/>
    <w:rsid w:val="006F2F85"/>
    <w:rsid w:val="006F42F8"/>
    <w:rsid w:val="006F7F16"/>
    <w:rsid w:val="0070223C"/>
    <w:rsid w:val="007132FE"/>
    <w:rsid w:val="0072602C"/>
    <w:rsid w:val="00736E5E"/>
    <w:rsid w:val="0074272F"/>
    <w:rsid w:val="0075122E"/>
    <w:rsid w:val="00751C64"/>
    <w:rsid w:val="00752375"/>
    <w:rsid w:val="007611C2"/>
    <w:rsid w:val="0076363C"/>
    <w:rsid w:val="00764902"/>
    <w:rsid w:val="00767B7D"/>
    <w:rsid w:val="00771D3E"/>
    <w:rsid w:val="00776E35"/>
    <w:rsid w:val="00781BEB"/>
    <w:rsid w:val="00781D98"/>
    <w:rsid w:val="00782369"/>
    <w:rsid w:val="00784423"/>
    <w:rsid w:val="00790EE7"/>
    <w:rsid w:val="00794659"/>
    <w:rsid w:val="007A0D6C"/>
    <w:rsid w:val="007A41D2"/>
    <w:rsid w:val="007A51CC"/>
    <w:rsid w:val="007B763E"/>
    <w:rsid w:val="007C0097"/>
    <w:rsid w:val="007D1498"/>
    <w:rsid w:val="007D458A"/>
    <w:rsid w:val="007D5561"/>
    <w:rsid w:val="007D6999"/>
    <w:rsid w:val="007D790F"/>
    <w:rsid w:val="007E51A0"/>
    <w:rsid w:val="007E71D2"/>
    <w:rsid w:val="007E77AE"/>
    <w:rsid w:val="007F2642"/>
    <w:rsid w:val="007F312F"/>
    <w:rsid w:val="007F3B78"/>
    <w:rsid w:val="007F76AD"/>
    <w:rsid w:val="00804D00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4A5F"/>
    <w:rsid w:val="00871058"/>
    <w:rsid w:val="00872E45"/>
    <w:rsid w:val="008769A8"/>
    <w:rsid w:val="00885D27"/>
    <w:rsid w:val="008968D2"/>
    <w:rsid w:val="00897AA2"/>
    <w:rsid w:val="008B05A8"/>
    <w:rsid w:val="008B2878"/>
    <w:rsid w:val="008B51A4"/>
    <w:rsid w:val="008B6743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37A78"/>
    <w:rsid w:val="00941CE0"/>
    <w:rsid w:val="00943F39"/>
    <w:rsid w:val="00951B89"/>
    <w:rsid w:val="00953878"/>
    <w:rsid w:val="009552F1"/>
    <w:rsid w:val="00955374"/>
    <w:rsid w:val="0096319B"/>
    <w:rsid w:val="009644A6"/>
    <w:rsid w:val="00972EBE"/>
    <w:rsid w:val="00977B15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C244C"/>
    <w:rsid w:val="009C4C9A"/>
    <w:rsid w:val="009D00A3"/>
    <w:rsid w:val="009D3B8C"/>
    <w:rsid w:val="009E068C"/>
    <w:rsid w:val="009E66A8"/>
    <w:rsid w:val="009F3976"/>
    <w:rsid w:val="009F6012"/>
    <w:rsid w:val="009F7A8A"/>
    <w:rsid w:val="00A01993"/>
    <w:rsid w:val="00A05733"/>
    <w:rsid w:val="00A1006A"/>
    <w:rsid w:val="00A13AEE"/>
    <w:rsid w:val="00A1703B"/>
    <w:rsid w:val="00A20900"/>
    <w:rsid w:val="00A2289A"/>
    <w:rsid w:val="00A26403"/>
    <w:rsid w:val="00A27497"/>
    <w:rsid w:val="00A27A58"/>
    <w:rsid w:val="00A32E81"/>
    <w:rsid w:val="00A35B96"/>
    <w:rsid w:val="00A60FB6"/>
    <w:rsid w:val="00A62330"/>
    <w:rsid w:val="00A63CEE"/>
    <w:rsid w:val="00A65A27"/>
    <w:rsid w:val="00A73635"/>
    <w:rsid w:val="00A76FE4"/>
    <w:rsid w:val="00A81DBE"/>
    <w:rsid w:val="00A83088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C4D2B"/>
    <w:rsid w:val="00AE43B3"/>
    <w:rsid w:val="00AF0707"/>
    <w:rsid w:val="00AF1720"/>
    <w:rsid w:val="00AF6DDC"/>
    <w:rsid w:val="00B059CE"/>
    <w:rsid w:val="00B12D7B"/>
    <w:rsid w:val="00B155B3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954"/>
    <w:rsid w:val="00B808EC"/>
    <w:rsid w:val="00B82EAF"/>
    <w:rsid w:val="00B86DE5"/>
    <w:rsid w:val="00B94BEE"/>
    <w:rsid w:val="00BA180A"/>
    <w:rsid w:val="00BA77B2"/>
    <w:rsid w:val="00BB0B3C"/>
    <w:rsid w:val="00BB5BDA"/>
    <w:rsid w:val="00BC5DEF"/>
    <w:rsid w:val="00BD07FF"/>
    <w:rsid w:val="00BD1D5E"/>
    <w:rsid w:val="00BD2C82"/>
    <w:rsid w:val="00BE440D"/>
    <w:rsid w:val="00BE6708"/>
    <w:rsid w:val="00BE6B7C"/>
    <w:rsid w:val="00BF28A2"/>
    <w:rsid w:val="00BF79F0"/>
    <w:rsid w:val="00C03082"/>
    <w:rsid w:val="00C06E1E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676FB"/>
    <w:rsid w:val="00C725AE"/>
    <w:rsid w:val="00C80E9D"/>
    <w:rsid w:val="00C90052"/>
    <w:rsid w:val="00C95FB5"/>
    <w:rsid w:val="00CA026C"/>
    <w:rsid w:val="00CA5853"/>
    <w:rsid w:val="00CC1D4A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50E83"/>
    <w:rsid w:val="00D55ADA"/>
    <w:rsid w:val="00D60299"/>
    <w:rsid w:val="00D67BE0"/>
    <w:rsid w:val="00D71F91"/>
    <w:rsid w:val="00D73CA8"/>
    <w:rsid w:val="00D7736E"/>
    <w:rsid w:val="00D81FE6"/>
    <w:rsid w:val="00D85A07"/>
    <w:rsid w:val="00DA425B"/>
    <w:rsid w:val="00DA76FA"/>
    <w:rsid w:val="00DB174A"/>
    <w:rsid w:val="00DB1F4F"/>
    <w:rsid w:val="00DC04FC"/>
    <w:rsid w:val="00DD3E6D"/>
    <w:rsid w:val="00DE09BC"/>
    <w:rsid w:val="00DE2F9C"/>
    <w:rsid w:val="00DE5B02"/>
    <w:rsid w:val="00DE5CB1"/>
    <w:rsid w:val="00DE7E8F"/>
    <w:rsid w:val="00DF0A7E"/>
    <w:rsid w:val="00DF151C"/>
    <w:rsid w:val="00DF1C97"/>
    <w:rsid w:val="00DF7498"/>
    <w:rsid w:val="00E008EA"/>
    <w:rsid w:val="00E03EAD"/>
    <w:rsid w:val="00E04470"/>
    <w:rsid w:val="00E07867"/>
    <w:rsid w:val="00E145C6"/>
    <w:rsid w:val="00E1672F"/>
    <w:rsid w:val="00E17D1A"/>
    <w:rsid w:val="00E24322"/>
    <w:rsid w:val="00E33565"/>
    <w:rsid w:val="00E34027"/>
    <w:rsid w:val="00E37535"/>
    <w:rsid w:val="00E41A42"/>
    <w:rsid w:val="00E50579"/>
    <w:rsid w:val="00E55B12"/>
    <w:rsid w:val="00E5662C"/>
    <w:rsid w:val="00E57CC1"/>
    <w:rsid w:val="00E608B6"/>
    <w:rsid w:val="00E63575"/>
    <w:rsid w:val="00E65B86"/>
    <w:rsid w:val="00E73A7E"/>
    <w:rsid w:val="00E7618E"/>
    <w:rsid w:val="00E77D9F"/>
    <w:rsid w:val="00E80307"/>
    <w:rsid w:val="00E87445"/>
    <w:rsid w:val="00E8781E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448A"/>
    <w:rsid w:val="00F13AAB"/>
    <w:rsid w:val="00F17D94"/>
    <w:rsid w:val="00F22447"/>
    <w:rsid w:val="00F24BD2"/>
    <w:rsid w:val="00F25749"/>
    <w:rsid w:val="00F27450"/>
    <w:rsid w:val="00F32DAC"/>
    <w:rsid w:val="00F33CFF"/>
    <w:rsid w:val="00F420ED"/>
    <w:rsid w:val="00F4567E"/>
    <w:rsid w:val="00F5674E"/>
    <w:rsid w:val="00F60FCB"/>
    <w:rsid w:val="00F643E6"/>
    <w:rsid w:val="00F64F1F"/>
    <w:rsid w:val="00F65ADD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CE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E0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09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E09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F48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55B1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16A1B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55B12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43B3"/>
    <w:rPr>
      <w:color w:val="0000FF"/>
      <w:u w:val="single"/>
    </w:rPr>
  </w:style>
  <w:style w:type="paragraph" w:styleId="NormalWeb">
    <w:name w:val="Normal (Web)"/>
    <w:basedOn w:val="Normal"/>
    <w:rsid w:val="00451109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937A78"/>
    <w:pPr>
      <w:jc w:val="both"/>
    </w:pPr>
    <w:rPr>
      <w:szCs w:val="20"/>
      <w:lang w:eastAsia="en-US"/>
    </w:rPr>
  </w:style>
  <w:style w:type="paragraph" w:styleId="Header">
    <w:name w:val="header"/>
    <w:basedOn w:val="Normal"/>
    <w:rsid w:val="00FF4818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Normal"/>
    <w:next w:val="Normal"/>
    <w:autoRedefine/>
    <w:semiHidden/>
    <w:rsid w:val="00864A5F"/>
  </w:style>
  <w:style w:type="paragraph" w:styleId="TOC2">
    <w:name w:val="toc 2"/>
    <w:basedOn w:val="Normal"/>
    <w:next w:val="Normal"/>
    <w:autoRedefine/>
    <w:semiHidden/>
    <w:rsid w:val="00AF0707"/>
    <w:pPr>
      <w:tabs>
        <w:tab w:val="left" w:pos="1440"/>
        <w:tab w:val="right" w:leader="dot" w:pos="9628"/>
      </w:tabs>
      <w:ind w:left="240" w:firstLine="240"/>
    </w:pPr>
  </w:style>
  <w:style w:type="paragraph" w:styleId="TOC3">
    <w:name w:val="toc 3"/>
    <w:basedOn w:val="Normal"/>
    <w:next w:val="Normal"/>
    <w:autoRedefine/>
    <w:semiHidden/>
    <w:rsid w:val="00BE6B7C"/>
    <w:pPr>
      <w:tabs>
        <w:tab w:val="right" w:leader="dot" w:pos="9628"/>
      </w:tabs>
      <w:ind w:left="1440" w:hanging="480"/>
    </w:pPr>
    <w:rPr>
      <w:rFonts w:ascii="Arial" w:hAnsi="Arial" w:cs="Arial"/>
      <w:noProof/>
      <w:sz w:val="22"/>
      <w:szCs w:val="22"/>
    </w:rPr>
  </w:style>
  <w:style w:type="paragraph" w:styleId="Footer">
    <w:name w:val="footer"/>
    <w:basedOn w:val="Normal"/>
    <w:rsid w:val="00213083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76490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paragraph" w:styleId="HTMLPreformatted">
    <w:name w:val="HTML Preformatted"/>
    <w:basedOn w:val="Normal"/>
    <w:rsid w:val="0067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B3730E"/>
  </w:style>
  <w:style w:type="character" w:customStyle="1" w:styleId="BodyText2Char">
    <w:name w:val="Body Text 2 Char"/>
    <w:link w:val="BodyText2"/>
    <w:rsid w:val="003A737D"/>
    <w:rPr>
      <w:sz w:val="24"/>
      <w:lang w:val="en-GB" w:eastAsia="en-US" w:bidi="ar-SA"/>
    </w:rPr>
  </w:style>
  <w:style w:type="character" w:styleId="Strong">
    <w:name w:val="Strong"/>
    <w:qFormat/>
    <w:rsid w:val="00C461BC"/>
    <w:rPr>
      <w:b/>
      <w:bCs/>
    </w:rPr>
  </w:style>
  <w:style w:type="paragraph" w:customStyle="1" w:styleId="box1">
    <w:name w:val="box1"/>
    <w:basedOn w:val="Normal"/>
    <w:rsid w:val="00C461BC"/>
    <w:pPr>
      <w:spacing w:before="100" w:beforeAutospacing="1" w:after="100" w:afterAutospacing="1"/>
    </w:pPr>
  </w:style>
  <w:style w:type="table" w:styleId="TableGrid">
    <w:name w:val="Table Grid"/>
    <w:basedOn w:val="TableNormal"/>
    <w:rsid w:val="00002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D16A1B"/>
    <w:pPr>
      <w:spacing w:after="120"/>
    </w:pPr>
    <w:rPr>
      <w:sz w:val="16"/>
      <w:szCs w:val="16"/>
    </w:rPr>
  </w:style>
  <w:style w:type="paragraph" w:customStyle="1" w:styleId="stdtext">
    <w:name w:val="stdtext"/>
    <w:basedOn w:val="Normal"/>
    <w:rsid w:val="00D16A1B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rsid w:val="000E4463"/>
    <w:pPr>
      <w:spacing w:before="60" w:after="180"/>
    </w:pPr>
    <w:rPr>
      <w:rFonts w:ascii="ICL Frankli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0E446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paragraph" w:styleId="BodyText">
    <w:name w:val="Body Text"/>
    <w:basedOn w:val="Normal"/>
    <w:rsid w:val="000E4463"/>
    <w:rPr>
      <w:szCs w:val="20"/>
      <w:lang w:eastAsia="en-US"/>
    </w:rPr>
  </w:style>
  <w:style w:type="character" w:customStyle="1" w:styleId="bluetitel1">
    <w:name w:val="bluetitel1"/>
    <w:rsid w:val="00955374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Normal"/>
    <w:rsid w:val="008339EF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Normal"/>
    <w:rsid w:val="008339EF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  <w:style w:type="character" w:styleId="CommentReference">
    <w:name w:val="annotation reference"/>
    <w:semiHidden/>
    <w:rsid w:val="00A73635"/>
    <w:rPr>
      <w:sz w:val="16"/>
      <w:szCs w:val="16"/>
    </w:rPr>
  </w:style>
  <w:style w:type="paragraph" w:styleId="CommentText">
    <w:name w:val="annotation text"/>
    <w:basedOn w:val="Normal"/>
    <w:semiHidden/>
    <w:rsid w:val="00A7363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73635"/>
    <w:rPr>
      <w:b/>
      <w:bCs/>
    </w:rPr>
  </w:style>
  <w:style w:type="paragraph" w:styleId="BalloonText">
    <w:name w:val="Balloon Text"/>
    <w:basedOn w:val="Normal"/>
    <w:semiHidden/>
    <w:rsid w:val="00A7363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17F65"/>
    <w:rPr>
      <w:i/>
      <w:iCs/>
    </w:rPr>
  </w:style>
  <w:style w:type="character" w:styleId="FollowedHyperlink">
    <w:name w:val="FollowedHyperlink"/>
    <w:rsid w:val="00D17F6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CE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E0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09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E09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F48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55B1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16A1B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55B12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43B3"/>
    <w:rPr>
      <w:color w:val="0000FF"/>
      <w:u w:val="single"/>
    </w:rPr>
  </w:style>
  <w:style w:type="paragraph" w:styleId="NormalWeb">
    <w:name w:val="Normal (Web)"/>
    <w:basedOn w:val="Normal"/>
    <w:rsid w:val="00451109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937A78"/>
    <w:pPr>
      <w:jc w:val="both"/>
    </w:pPr>
    <w:rPr>
      <w:szCs w:val="20"/>
      <w:lang w:eastAsia="en-US"/>
    </w:rPr>
  </w:style>
  <w:style w:type="paragraph" w:styleId="Header">
    <w:name w:val="header"/>
    <w:basedOn w:val="Normal"/>
    <w:rsid w:val="00FF4818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Normal"/>
    <w:next w:val="Normal"/>
    <w:autoRedefine/>
    <w:semiHidden/>
    <w:rsid w:val="00864A5F"/>
  </w:style>
  <w:style w:type="paragraph" w:styleId="TOC2">
    <w:name w:val="toc 2"/>
    <w:basedOn w:val="Normal"/>
    <w:next w:val="Normal"/>
    <w:autoRedefine/>
    <w:semiHidden/>
    <w:rsid w:val="00AF0707"/>
    <w:pPr>
      <w:tabs>
        <w:tab w:val="left" w:pos="1440"/>
        <w:tab w:val="right" w:leader="dot" w:pos="9628"/>
      </w:tabs>
      <w:ind w:left="240" w:firstLine="240"/>
    </w:pPr>
  </w:style>
  <w:style w:type="paragraph" w:styleId="TOC3">
    <w:name w:val="toc 3"/>
    <w:basedOn w:val="Normal"/>
    <w:next w:val="Normal"/>
    <w:autoRedefine/>
    <w:semiHidden/>
    <w:rsid w:val="00BE6B7C"/>
    <w:pPr>
      <w:tabs>
        <w:tab w:val="right" w:leader="dot" w:pos="9628"/>
      </w:tabs>
      <w:ind w:left="1440" w:hanging="480"/>
    </w:pPr>
    <w:rPr>
      <w:rFonts w:ascii="Arial" w:hAnsi="Arial" w:cs="Arial"/>
      <w:noProof/>
      <w:sz w:val="22"/>
      <w:szCs w:val="22"/>
    </w:rPr>
  </w:style>
  <w:style w:type="paragraph" w:styleId="Footer">
    <w:name w:val="footer"/>
    <w:basedOn w:val="Normal"/>
    <w:rsid w:val="00213083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76490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paragraph" w:styleId="HTMLPreformatted">
    <w:name w:val="HTML Preformatted"/>
    <w:basedOn w:val="Normal"/>
    <w:rsid w:val="0067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B3730E"/>
  </w:style>
  <w:style w:type="character" w:customStyle="1" w:styleId="BodyText2Char">
    <w:name w:val="Body Text 2 Char"/>
    <w:link w:val="BodyText2"/>
    <w:rsid w:val="003A737D"/>
    <w:rPr>
      <w:sz w:val="24"/>
      <w:lang w:val="en-GB" w:eastAsia="en-US" w:bidi="ar-SA"/>
    </w:rPr>
  </w:style>
  <w:style w:type="character" w:styleId="Strong">
    <w:name w:val="Strong"/>
    <w:qFormat/>
    <w:rsid w:val="00C461BC"/>
    <w:rPr>
      <w:b/>
      <w:bCs/>
    </w:rPr>
  </w:style>
  <w:style w:type="paragraph" w:customStyle="1" w:styleId="box1">
    <w:name w:val="box1"/>
    <w:basedOn w:val="Normal"/>
    <w:rsid w:val="00C461BC"/>
    <w:pPr>
      <w:spacing w:before="100" w:beforeAutospacing="1" w:after="100" w:afterAutospacing="1"/>
    </w:pPr>
  </w:style>
  <w:style w:type="table" w:styleId="TableGrid">
    <w:name w:val="Table Grid"/>
    <w:basedOn w:val="TableNormal"/>
    <w:rsid w:val="00002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D16A1B"/>
    <w:pPr>
      <w:spacing w:after="120"/>
    </w:pPr>
    <w:rPr>
      <w:sz w:val="16"/>
      <w:szCs w:val="16"/>
    </w:rPr>
  </w:style>
  <w:style w:type="paragraph" w:customStyle="1" w:styleId="stdtext">
    <w:name w:val="stdtext"/>
    <w:basedOn w:val="Normal"/>
    <w:rsid w:val="00D16A1B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rsid w:val="000E4463"/>
    <w:pPr>
      <w:spacing w:before="60" w:after="180"/>
    </w:pPr>
    <w:rPr>
      <w:rFonts w:ascii="ICL Frankli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0E446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paragraph" w:styleId="BodyText">
    <w:name w:val="Body Text"/>
    <w:basedOn w:val="Normal"/>
    <w:rsid w:val="000E4463"/>
    <w:rPr>
      <w:szCs w:val="20"/>
      <w:lang w:eastAsia="en-US"/>
    </w:rPr>
  </w:style>
  <w:style w:type="character" w:customStyle="1" w:styleId="bluetitel1">
    <w:name w:val="bluetitel1"/>
    <w:rsid w:val="00955374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Normal"/>
    <w:rsid w:val="008339EF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Normal"/>
    <w:rsid w:val="008339EF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  <w:style w:type="character" w:styleId="CommentReference">
    <w:name w:val="annotation reference"/>
    <w:semiHidden/>
    <w:rsid w:val="00A73635"/>
    <w:rPr>
      <w:sz w:val="16"/>
      <w:szCs w:val="16"/>
    </w:rPr>
  </w:style>
  <w:style w:type="paragraph" w:styleId="CommentText">
    <w:name w:val="annotation text"/>
    <w:basedOn w:val="Normal"/>
    <w:semiHidden/>
    <w:rsid w:val="00A7363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73635"/>
    <w:rPr>
      <w:b/>
      <w:bCs/>
    </w:rPr>
  </w:style>
  <w:style w:type="paragraph" w:styleId="BalloonText">
    <w:name w:val="Balloon Text"/>
    <w:basedOn w:val="Normal"/>
    <w:semiHidden/>
    <w:rsid w:val="00A7363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17F65"/>
    <w:rPr>
      <w:i/>
      <w:iCs/>
    </w:rPr>
  </w:style>
  <w:style w:type="character" w:styleId="FollowedHyperlink">
    <w:name w:val="FollowedHyperlink"/>
    <w:rsid w:val="00D17F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19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151">
      <w:bodyDiv w:val="1"/>
      <w:marLeft w:val="150"/>
      <w:marRight w:val="15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1564">
      <w:bodyDiv w:val="1"/>
      <w:marLeft w:val="150"/>
      <w:marRight w:val="15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jd\Local%20Settings\Temporary%20Internet%20Files\OLK48B\CV%20template%20Oct%20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Settings\kjd\Local Settings\Temporary Internet Files\OLK48B\CV template Oct 2007.dot</Template>
  <TotalTime>215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Career Development Service</vt:lpstr>
    </vt:vector>
  </TitlesOfParts>
  <Company>Imperial College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subject/>
  <dc:creator>kjd</dc:creator>
  <cp:keywords/>
  <dc:description/>
  <cp:lastModifiedBy>Patrick Chidolue</cp:lastModifiedBy>
  <cp:revision>1</cp:revision>
  <cp:lastPrinted>2007-01-11T13:05:00Z</cp:lastPrinted>
  <dcterms:created xsi:type="dcterms:W3CDTF">2015-02-11T12:52:00Z</dcterms:created>
  <dcterms:modified xsi:type="dcterms:W3CDTF">2015-03-04T16:10:00Z</dcterms:modified>
</cp:coreProperties>
</file>